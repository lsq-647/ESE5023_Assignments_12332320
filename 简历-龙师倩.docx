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29D" w14:textId="599D4D93" w:rsidR="00B56F9E" w:rsidRDefault="00AC4DE9">
      <w:r>
        <w:rPr>
          <w:noProof/>
        </w:rPr>
        <w:drawing>
          <wp:anchor distT="0" distB="0" distL="114300" distR="114300" simplePos="0" relativeHeight="251659264" behindDoc="1" locked="0" layoutInCell="1" allowOverlap="1" wp14:anchorId="3BF682AF" wp14:editId="02B5F179">
            <wp:simplePos x="0" y="0"/>
            <wp:positionH relativeFrom="margin">
              <wp:align>center</wp:align>
            </wp:positionH>
            <wp:positionV relativeFrom="paragraph">
              <wp:posOffset>-912467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9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FDF22" wp14:editId="51EE22A6">
                <wp:simplePos x="0" y="0"/>
                <wp:positionH relativeFrom="column">
                  <wp:posOffset>-995486</wp:posOffset>
                </wp:positionH>
                <wp:positionV relativeFrom="paragraph">
                  <wp:posOffset>4721640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47CCE61" id="KSO_Shape" o:spid="_x0000_s1026" style="position:absolute;left:0;text-align:left;margin-left:-78.4pt;margin-top:371.8pt;width:12.4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arrowok="t"/>
              </v:shape>
            </w:pict>
          </mc:Fallback>
        </mc:AlternateContent>
      </w:r>
      <w:r w:rsidR="004009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2149D" wp14:editId="2CA341EA">
                <wp:simplePos x="0" y="0"/>
                <wp:positionH relativeFrom="column">
                  <wp:posOffset>-865777</wp:posOffset>
                </wp:positionH>
                <wp:positionV relativeFrom="paragraph">
                  <wp:posOffset>3562350</wp:posOffset>
                </wp:positionV>
                <wp:extent cx="2038350" cy="136080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6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F335E1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生日：2001.2.1               </w:t>
                            </w:r>
                          </w:p>
                          <w:p w14:paraId="6166F5DE" w14:textId="45C129C7" w:rsidR="00B56F9E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</w:t>
                            </w:r>
                            <w:r w:rsidR="004009BF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广东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 w:rsidR="004009BF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深圳</w:t>
                            </w:r>
                          </w:p>
                          <w:p w14:paraId="45F32C86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电话：18473535896</w:t>
                            </w:r>
                          </w:p>
                          <w:p w14:paraId="1CFFF995" w14:textId="2C6F396E" w:rsidR="00B56F9E" w:rsidRDefault="004009BF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12332320@mail.sustech.edu.cn</w:t>
                            </w:r>
                            <w:r w:rsidR="00000000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92149D" id="矩形 51" o:spid="_x0000_s1026" style="position:absolute;left:0;text-align:left;margin-left:-68.15pt;margin-top:280.5pt;width:160.5pt;height:10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" filled="f" stroked="f">
                <v:textbox>
                  <w:txbxContent>
                    <w:p w14:paraId="64F335E1" w14:textId="77777777" w:rsidR="00B56F9E" w:rsidRDefault="0000000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生日：2001.2.1               </w:t>
                      </w:r>
                    </w:p>
                    <w:p w14:paraId="6166F5DE" w14:textId="45C129C7" w:rsidR="00B56F9E" w:rsidRDefault="0000000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eastAsia="方正兰亭黑简体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</w:t>
                      </w:r>
                      <w:r w:rsidR="004009BF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广东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 w:rsidR="004009BF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深圳</w:t>
                      </w:r>
                    </w:p>
                    <w:p w14:paraId="45F32C86" w14:textId="77777777" w:rsidR="00B56F9E" w:rsidRDefault="0000000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eastAsia="方正兰亭黑简体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电话：18473535896</w:t>
                      </w:r>
                    </w:p>
                    <w:p w14:paraId="1CFFF995" w14:textId="2C6F396E" w:rsidR="00B56F9E" w:rsidRDefault="004009BF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12332320@mail.sustech.edu.cn</w:t>
                      </w:r>
                      <w:r w:rsidR="00000000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009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75532" wp14:editId="7FBC500E">
                <wp:simplePos x="0" y="0"/>
                <wp:positionH relativeFrom="column">
                  <wp:posOffset>-1007110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178D859" id="KSO_Shape" o:spid="_x0000_s1026" style="position:absolute;left:0;text-align:left;margin-left:-79.3pt;margin-top:320.25pt;width:12.4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arrowok="t"/>
              </v:shape>
            </w:pict>
          </mc:Fallback>
        </mc:AlternateContent>
      </w:r>
      <w:r w:rsidR="004009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37D46" wp14:editId="278A4D18">
                <wp:simplePos x="0" y="0"/>
                <wp:positionH relativeFrom="column">
                  <wp:posOffset>-1003300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6B2661B" id="KSO_Shape" o:spid="_x0000_s1026" style="position:absolute;left:0;text-align:left;margin-left:-79pt;margin-top:344.35pt;width:12.4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arrowok="t"/>
              </v:shape>
            </w:pict>
          </mc:Fallback>
        </mc:AlternateContent>
      </w:r>
      <w:r w:rsidR="004009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544FD" wp14:editId="6C6B0C19">
                <wp:simplePos x="0" y="0"/>
                <wp:positionH relativeFrom="column">
                  <wp:posOffset>-1007019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338F" id="KSO_Shape" o:spid="_x0000_s1026" style="position:absolute;left:0;text-align:left;margin-left:-79.3pt;margin-top:294.9pt;width:12.8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arrowok="t" o:connecttype="custom" o:connectlocs="15210,120256;105706,47111;94060,92791;89446,65190;84149,57562;87959,56724;91056,55267;93503,53282;95268,50708;96600,47111;46371,101288;54888,64694;46371,65594;49685,57065;52999,55794;55663,53995;57645,51638;59039,48723;17501,21789;14007,24175;12337,28111;12894,129399;15553,132654;19696,133925;139110,132995;142109,130050;143006,28855;141707,24733;138461,22037;125660,26469;27241,21448;108839,16830;135616,9081;141460,9980;146624,12460;150798,16303;153766,21169;155219,26872;155096,129523;153364,135071;150179,139782;145820,143409;140532,145640;19696,146291;13852,145392;8658,142882;4483,139069;1546,134204;93,128532;216,25849;1917,20301;5102,15559;9493,11933;14780,9701;29652,9081" o:connectangles="0,0,0,0,0,0,0,0,0,0,0,0,0,0,0,0,0,0,0,0,0,0,0,0,0,0,0,0,0,0,0,0,0,0,0,0,0,0,0,0,0,0,0,0,0,0,0,0,0,0,0,0,0,0,0"/>
              </v:shape>
            </w:pict>
          </mc:Fallback>
        </mc:AlternateContent>
      </w:r>
      <w:r w:rsidR="004009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D855F" wp14:editId="275C835A">
                <wp:simplePos x="0" y="0"/>
                <wp:positionH relativeFrom="column">
                  <wp:posOffset>-782003</wp:posOffset>
                </wp:positionH>
                <wp:positionV relativeFrom="paragraph">
                  <wp:posOffset>2308860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076174" w14:textId="77777777" w:rsidR="00B56F9E" w:rsidRDefault="0000000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龙 师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倩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D855F" id="矩形 50" o:spid="_x0000_s1027" style="position:absolute;left:0;text-align:left;margin-left:-61.6pt;margin-top:181.8pt;width:110.2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" filled="f" stroked="f">
                <v:textbox style="mso-fit-shape-to-text:t">
                  <w:txbxContent>
                    <w:p w14:paraId="04076174" w14:textId="77777777" w:rsidR="00B56F9E" w:rsidRDefault="00000000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龙 师 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倩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6ED683FA" wp14:editId="2327E106">
            <wp:simplePos x="0" y="0"/>
            <wp:positionH relativeFrom="column">
              <wp:posOffset>-762000</wp:posOffset>
            </wp:positionH>
            <wp:positionV relativeFrom="paragraph">
              <wp:posOffset>175260</wp:posOffset>
            </wp:positionV>
            <wp:extent cx="1462405" cy="2046605"/>
            <wp:effectExtent l="0" t="0" r="10795" b="10795"/>
            <wp:wrapTopAndBottom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0E8F6" wp14:editId="4BF0680A">
                <wp:simplePos x="0" y="0"/>
                <wp:positionH relativeFrom="column">
                  <wp:posOffset>1719580</wp:posOffset>
                </wp:positionH>
                <wp:positionV relativeFrom="paragraph">
                  <wp:posOffset>4020820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84CD58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0E8F6" id="_x0000_t202" coordsize="21600,21600" o:spt="202" path="m,l,21600r21600,l21600,xe">
                <v:stroke joinstyle="miter"/>
                <v:path gradientshapeok="t" o:connecttype="rect"/>
              </v:shapetype>
              <v:shape id="文本框 132" o:spid="_x0000_s1028" type="#_x0000_t202" style="position:absolute;left:0;text-align:left;margin-left:135.4pt;margin-top:316.6pt;width:147.95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" filled="f" stroked="f">
                <v:textbox style="mso-fit-shape-to-text:t">
                  <w:txbxContent>
                    <w:p w14:paraId="6984CD58" w14:textId="77777777" w:rsidR="00B56F9E" w:rsidRDefault="0000000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B3D68" wp14:editId="60D41EB3">
                <wp:simplePos x="0" y="0"/>
                <wp:positionH relativeFrom="column">
                  <wp:posOffset>3510280</wp:posOffset>
                </wp:positionH>
                <wp:positionV relativeFrom="paragraph">
                  <wp:posOffset>4004310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2EC51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8" o:spid="_x0000_s1026" type="#_x0000_t7" style="position:absolute;left:0;text-align:left;margin-left:276.4pt;margin-top:315.3pt;width:17.9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938A6" wp14:editId="44AA956A">
                <wp:simplePos x="0" y="0"/>
                <wp:positionH relativeFrom="column">
                  <wp:posOffset>1477010</wp:posOffset>
                </wp:positionH>
                <wp:positionV relativeFrom="paragraph">
                  <wp:posOffset>4004310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5E53F" id="平行四边形 40" o:spid="_x0000_s1026" type="#_x0000_t7" style="position:absolute;left:0;text-align:left;margin-left:116.3pt;margin-top:315.3pt;width:17.9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C0635" wp14:editId="5F32DBEC">
                <wp:simplePos x="0" y="0"/>
                <wp:positionH relativeFrom="column">
                  <wp:posOffset>1623695</wp:posOffset>
                </wp:positionH>
                <wp:positionV relativeFrom="paragraph">
                  <wp:posOffset>4004310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4013" id="任意多边形 37" o:spid="_x0000_s1026" style="position:absolute;left:0;text-align:left;margin-left:127.85pt;margin-top:315.3pt;width:370.55pt;height:20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BAAFBE" wp14:editId="3D2BD376">
                <wp:simplePos x="0" y="0"/>
                <wp:positionH relativeFrom="column">
                  <wp:posOffset>1463040</wp:posOffset>
                </wp:positionH>
                <wp:positionV relativeFrom="paragraph">
                  <wp:posOffset>4377055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0D746C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2019.06-2020.06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华侨</w:t>
                            </w: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大学易班工作站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微课制作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工作室部长</w:t>
                            </w:r>
                          </w:p>
                          <w:p w14:paraId="3E381459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2019.06-2020.06     华侨大学化工学院学生会     新闻部副部长 </w:t>
                            </w:r>
                          </w:p>
                          <w:p w14:paraId="08716E41" w14:textId="77777777" w:rsidR="00B56F9E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任期一年，顺利带领两个部门干事完成学年工作</w:t>
                            </w:r>
                          </w:p>
                          <w:p w14:paraId="029F77E1" w14:textId="77777777" w:rsidR="00B56F9E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595959"/>
                                <w:sz w:val="18"/>
                              </w:rPr>
                              <w:t>获得化工学院新闻部副部长聘书</w:t>
                            </w:r>
                          </w:p>
                          <w:p w14:paraId="3AC6920F" w14:textId="77777777" w:rsidR="00B56F9E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595959"/>
                                <w:sz w:val="18"/>
                              </w:rPr>
                              <w:t>获得校级优秀学生干部荣誉称号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AAFBE" id="矩形 27" o:spid="_x0000_s1029" style="position:absolute;left:0;text-align:left;margin-left:115.2pt;margin-top:344.65pt;width:382.6pt;height:7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" filled="f" stroked="f">
                <v:textbox style="mso-fit-shape-to-text:t">
                  <w:txbxContent>
                    <w:p w14:paraId="2B0D746C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2019.06-2020.06 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华侨</w:t>
                      </w:r>
                      <w:proofErr w:type="gramStart"/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大学易班工作站</w:t>
                      </w:r>
                      <w:proofErr w:type="gramEnd"/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微课制作</w:t>
                      </w:r>
                      <w:proofErr w:type="gramEnd"/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工作室部长</w:t>
                      </w:r>
                    </w:p>
                    <w:p w14:paraId="3E381459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2019.06-2020.06     华侨大学化工学院学生会     新闻部副部长 </w:t>
                      </w:r>
                    </w:p>
                    <w:p w14:paraId="08716E41" w14:textId="77777777" w:rsidR="00B56F9E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任期一年，顺利带领两个部门干事完成学年工作</w:t>
                      </w:r>
                    </w:p>
                    <w:p w14:paraId="029F77E1" w14:textId="77777777" w:rsidR="00B56F9E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/>
                          <w:color w:val="595959"/>
                          <w:sz w:val="18"/>
                        </w:rPr>
                        <w:t>获得化工学院新闻部副部长聘书</w:t>
                      </w:r>
                    </w:p>
                    <w:p w14:paraId="3AC6920F" w14:textId="77777777" w:rsidR="00B56F9E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/>
                          <w:color w:val="595959"/>
                          <w:sz w:val="18"/>
                        </w:rPr>
                        <w:t>获得校级优秀学生干部荣誉称号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4C19B" wp14:editId="555C30D4">
                <wp:simplePos x="0" y="0"/>
                <wp:positionH relativeFrom="column">
                  <wp:posOffset>1487170</wp:posOffset>
                </wp:positionH>
                <wp:positionV relativeFrom="paragraph">
                  <wp:posOffset>1846580</wp:posOffset>
                </wp:positionV>
                <wp:extent cx="4860290" cy="1908175"/>
                <wp:effectExtent l="0" t="0" r="0" b="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8F7B79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2200" w:hangingChars="1100" w:hanging="2200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2020.12        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团队项目“燃料电池用含梳形侧链嵌段聚芳醚阴离子交换膜的设计与制备”华侨大学二等奖</w:t>
                            </w:r>
                          </w:p>
                          <w:p w14:paraId="4D80A480" w14:textId="77777777" w:rsidR="00B56F9E" w:rsidRDefault="00B56F9E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2200" w:hangingChars="1100" w:hanging="2200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B33B0A5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2200" w:hangingChars="1100" w:hanging="2200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2020.11               团队项目“燃料电池用含梳形侧链嵌段聚芳醚阴离子交换膜的设计与制备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化工学院一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等奖</w:t>
                            </w:r>
                          </w:p>
                          <w:p w14:paraId="690C843A" w14:textId="77777777" w:rsidR="00B56F9E" w:rsidRDefault="00B56F9E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1100" w:firstLine="2200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039A08E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2200" w:hangingChars="1100" w:hanging="2200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2020.06               大学生创新训练计划团队项目“燃料电池用含梳形侧链嵌段聚芳醚阴离子交换膜的设计与制备”院级立项</w:t>
                            </w:r>
                          </w:p>
                          <w:p w14:paraId="5DD1283F" w14:textId="77777777" w:rsidR="00B56F9E" w:rsidRDefault="00B56F9E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4C19B" id="Rectangle 3" o:spid="_x0000_s1030" style="position:absolute;left:0;text-align:left;margin-left:117.1pt;margin-top:145.4pt;width:382.7pt;height:15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" filled="f" stroked="f">
                <v:textbox>
                  <w:txbxContent>
                    <w:p w14:paraId="5A8F7B79" w14:textId="77777777" w:rsidR="00B56F9E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left="2200" w:hangingChars="1100" w:hanging="2200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2020.12           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团队项目“燃料电池用含梳形侧链嵌段聚芳醚阴离子交换膜的设计与制备”华侨大学二等奖</w:t>
                      </w:r>
                    </w:p>
                    <w:p w14:paraId="4D80A480" w14:textId="77777777" w:rsidR="00B56F9E" w:rsidRDefault="00B56F9E">
                      <w:pPr>
                        <w:pStyle w:val="a3"/>
                        <w:spacing w:before="0" w:beforeAutospacing="0" w:after="0" w:afterAutospacing="0" w:line="360" w:lineRule="exact"/>
                        <w:ind w:left="2200" w:hangingChars="1100" w:hanging="2200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</w:p>
                    <w:p w14:paraId="5B33B0A5" w14:textId="77777777" w:rsidR="00B56F9E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left="2200" w:hangingChars="1100" w:hanging="2200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2020.11               团队项目“燃料电池用含梳形侧链嵌段聚芳醚阴离子交换膜的设计与制备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化工学院一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等奖</w:t>
                      </w:r>
                    </w:p>
                    <w:p w14:paraId="690C843A" w14:textId="77777777" w:rsidR="00B56F9E" w:rsidRDefault="00B56F9E">
                      <w:pPr>
                        <w:pStyle w:val="a3"/>
                        <w:spacing w:before="0" w:beforeAutospacing="0" w:after="0" w:afterAutospacing="0" w:line="360" w:lineRule="exact"/>
                        <w:ind w:firstLineChars="1100" w:firstLine="2200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</w:p>
                    <w:p w14:paraId="2039A08E" w14:textId="77777777" w:rsidR="00B56F9E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left="2200" w:hangingChars="1100" w:hanging="2200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2020.06               大学生创新训练计划团队项目“燃料电池用含梳形侧链嵌段聚芳醚阴离子交换膜的设计与制备”院级立项</w:t>
                      </w:r>
                    </w:p>
                    <w:p w14:paraId="5DD1283F" w14:textId="77777777" w:rsidR="00B56F9E" w:rsidRDefault="00B56F9E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3CFE8" wp14:editId="4CCA227C">
                <wp:simplePos x="0" y="0"/>
                <wp:positionH relativeFrom="column">
                  <wp:posOffset>1694180</wp:posOffset>
                </wp:positionH>
                <wp:positionV relativeFrom="paragraph">
                  <wp:posOffset>5831840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566932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3CFE8" id="文本框 141" o:spid="_x0000_s1031" type="#_x0000_t202" style="position:absolute;left:0;text-align:left;margin-left:133.4pt;margin-top:459.2pt;width:147.95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" filled="f" stroked="f">
                <v:textbox style="mso-fit-shape-to-text:t">
                  <w:txbxContent>
                    <w:p w14:paraId="31566932" w14:textId="77777777" w:rsidR="00B56F9E" w:rsidRDefault="00000000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9C012" wp14:editId="0199D75A">
                <wp:simplePos x="0" y="0"/>
                <wp:positionH relativeFrom="column">
                  <wp:posOffset>1579245</wp:posOffset>
                </wp:positionH>
                <wp:positionV relativeFrom="paragraph">
                  <wp:posOffset>5821045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03702" id="任意多边形 33" o:spid="_x0000_s1026" style="position:absolute;left:0;text-align:left;margin-left:124.35pt;margin-top:458.35pt;width:370.55pt;height:20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7DAEC" wp14:editId="05E7452E">
                <wp:simplePos x="0" y="0"/>
                <wp:positionH relativeFrom="column">
                  <wp:posOffset>3465830</wp:posOffset>
                </wp:positionH>
                <wp:positionV relativeFrom="paragraph">
                  <wp:posOffset>5821680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726622" id="平行四边形 34" o:spid="_x0000_s1026" type="#_x0000_t7" style="position:absolute;left:0;text-align:left;margin-left:272.9pt;margin-top:458.4pt;width:17.9pt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1CB36" wp14:editId="1455B302">
                <wp:simplePos x="0" y="0"/>
                <wp:positionH relativeFrom="column">
                  <wp:posOffset>1432560</wp:posOffset>
                </wp:positionH>
                <wp:positionV relativeFrom="paragraph">
                  <wp:posOffset>5821680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D5EEE" id="平行四边形 36" o:spid="_x0000_s1026" type="#_x0000_t7" style="position:absolute;left:0;text-align:left;margin-left:112.8pt;margin-top:458.4pt;width:17.9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AAC94" wp14:editId="36C102AA">
                <wp:simplePos x="0" y="0"/>
                <wp:positionH relativeFrom="column">
                  <wp:posOffset>1410970</wp:posOffset>
                </wp:positionH>
                <wp:positionV relativeFrom="paragraph">
                  <wp:posOffset>6202045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82E7B4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英语CET4、CET6</w:t>
                            </w:r>
                          </w:p>
                          <w:p w14:paraId="02FFC25B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熟悉PS、PR等软件操作，掌握CAD、</w:t>
                            </w:r>
                            <w:proofErr w:type="spell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、Origin等软件，精通PPT操作</w:t>
                            </w:r>
                          </w:p>
                          <w:p w14:paraId="28CFC7FF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eastAsia="方正兰亭粗黑简体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管理能力：具有一定的组织协调和统筹管理能力</w:t>
                            </w:r>
                          </w:p>
                          <w:p w14:paraId="46383830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eastAsia="方正兰亭粗黑简体"/>
                              </w:rPr>
                            </w:pP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科创能力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：掌握实验基本操作技能，具有一定的科学创新思想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AAC94" id="矩形 26" o:spid="_x0000_s1032" style="position:absolute;left:0;text-align:left;margin-left:111.1pt;margin-top:488.35pt;width:382.7pt;height:7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" filled="f" stroked="f">
                <v:textbox style="mso-fit-shape-to-text:t">
                  <w:txbxContent>
                    <w:p w14:paraId="5282E7B4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英语CET4、CET6</w:t>
                      </w:r>
                    </w:p>
                    <w:p w14:paraId="02FFC25B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熟悉PS、PR等软件操作，掌握CAD、</w:t>
                      </w:r>
                      <w:proofErr w:type="spellStart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Matlab</w:t>
                      </w:r>
                      <w:proofErr w:type="spellEnd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、Origin等软件，精通PPT操作</w:t>
                      </w:r>
                    </w:p>
                    <w:p w14:paraId="28CFC7FF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eastAsia="方正兰亭粗黑简体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管理能力：具有一定的组织协调和统筹管理能力</w:t>
                      </w:r>
                    </w:p>
                    <w:p w14:paraId="46383830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eastAsia="方正兰亭粗黑简体"/>
                        </w:rPr>
                      </w:pPr>
                      <w:proofErr w:type="gramStart"/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科创能力</w:t>
                      </w:r>
                      <w:proofErr w:type="gramEnd"/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：掌握实验基本操作技能，具有一定的科学创新思想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A0BFF3" wp14:editId="25901167">
                <wp:simplePos x="0" y="0"/>
                <wp:positionH relativeFrom="column">
                  <wp:posOffset>1585595</wp:posOffset>
                </wp:positionH>
                <wp:positionV relativeFrom="paragraph">
                  <wp:posOffset>7362190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9DE0F" id="任意多边形 29" o:spid="_x0000_s1026" style="position:absolute;left:0;text-align:left;margin-left:124.85pt;margin-top:579.7pt;width:370.55pt;height:20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92B835" wp14:editId="22F859B6">
                <wp:simplePos x="0" y="0"/>
                <wp:positionH relativeFrom="column">
                  <wp:posOffset>3472180</wp:posOffset>
                </wp:positionH>
                <wp:positionV relativeFrom="paragraph">
                  <wp:posOffset>7362825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264653" id="平行四边形 30" o:spid="_x0000_s1026" type="#_x0000_t7" style="position:absolute;left:0;text-align:left;margin-left:273.4pt;margin-top:579.75pt;width:17.9pt;height:2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EA1475" wp14:editId="2C9664EC">
                <wp:simplePos x="0" y="0"/>
                <wp:positionH relativeFrom="column">
                  <wp:posOffset>1438910</wp:posOffset>
                </wp:positionH>
                <wp:positionV relativeFrom="paragraph">
                  <wp:posOffset>7362825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2FC1D" id="平行四边形 32" o:spid="_x0000_s1026" type="#_x0000_t7" style="position:absolute;left:0;text-align:left;margin-left:113.3pt;margin-top:579.75pt;width:17.9pt;height:2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A77F59" wp14:editId="20AA885B">
                <wp:simplePos x="0" y="0"/>
                <wp:positionH relativeFrom="column">
                  <wp:posOffset>1694180</wp:posOffset>
                </wp:positionH>
                <wp:positionV relativeFrom="paragraph">
                  <wp:posOffset>7385685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891775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77F59" id="文本框 169" o:spid="_x0000_s1033" type="#_x0000_t202" style="position:absolute;left:0;text-align:left;margin-left:133.4pt;margin-top:581.55pt;width:147.95pt;height:1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" filled="f" stroked="f">
                <v:textbox style="mso-fit-shape-to-text:t">
                  <w:txbxContent>
                    <w:p w14:paraId="55891775" w14:textId="77777777" w:rsidR="00B56F9E" w:rsidRDefault="0000000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D7B4DF" wp14:editId="17F47E24">
                <wp:simplePos x="0" y="0"/>
                <wp:positionH relativeFrom="column">
                  <wp:posOffset>1410970</wp:posOffset>
                </wp:positionH>
                <wp:positionV relativeFrom="paragraph">
                  <wp:posOffset>7710170</wp:posOffset>
                </wp:positionV>
                <wp:extent cx="4860290" cy="197739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97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FFE29E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英语四级证书、英语六级证书、普通话二级甲等证书</w:t>
                            </w:r>
                          </w:p>
                          <w:p w14:paraId="16A5D431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其他荣誉：</w:t>
                            </w:r>
                          </w:p>
                          <w:p w14:paraId="72CA1AF6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2020年第28届“挑战杯”校二等奖</w:t>
                            </w:r>
                          </w:p>
                          <w:p w14:paraId="4E79544A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2020年第28届“挑战杯”化工学院一等奖</w:t>
                            </w:r>
                          </w:p>
                          <w:p w14:paraId="1FA37DB7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2019-2020年校级优秀学生干部</w:t>
                            </w:r>
                          </w:p>
                          <w:p w14:paraId="5E1A9F5C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2018-2019学年化工学院三等奖学金</w:t>
                            </w:r>
                          </w:p>
                          <w:p w14:paraId="1A277E07" w14:textId="55FAC5E3" w:rsidR="004009BF" w:rsidRDefault="004009B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020-2021学年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化工学院二等奖学金</w:t>
                            </w:r>
                          </w:p>
                          <w:p w14:paraId="3E606A02" w14:textId="77777777" w:rsidR="00B56F9E" w:rsidRDefault="00B56F9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7B4DF" id="矩形 28" o:spid="_x0000_s1034" style="position:absolute;left:0;text-align:left;margin-left:111.1pt;margin-top:607.1pt;width:382.7pt;height:155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" filled="f" stroked="f">
                <v:textbox>
                  <w:txbxContent>
                    <w:p w14:paraId="7FFFE29E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英语四级证书、英语六级证书、普通话二级甲等证书</w:t>
                      </w:r>
                    </w:p>
                    <w:p w14:paraId="16A5D431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其他荣誉：</w:t>
                      </w:r>
                    </w:p>
                    <w:p w14:paraId="72CA1AF6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2020年第28届“挑战杯”校二等奖</w:t>
                      </w:r>
                    </w:p>
                    <w:p w14:paraId="4E79544A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2020年第28届“挑战杯”化工学院一等奖</w:t>
                      </w:r>
                    </w:p>
                    <w:p w14:paraId="1FA37DB7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2019-2020年校级优秀学生干部</w:t>
                      </w:r>
                    </w:p>
                    <w:p w14:paraId="5E1A9F5C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2018-2019学年化工学院三等奖学金</w:t>
                      </w:r>
                    </w:p>
                    <w:p w14:paraId="1A277E07" w14:textId="55FAC5E3" w:rsidR="004009BF" w:rsidRDefault="004009B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020-2021学年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化工学院二等奖学金</w:t>
                      </w:r>
                    </w:p>
                    <w:p w14:paraId="3E606A02" w14:textId="77777777" w:rsidR="00B56F9E" w:rsidRDefault="00B56F9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516EF" wp14:editId="16E454C1">
                <wp:simplePos x="0" y="0"/>
                <wp:positionH relativeFrom="column">
                  <wp:posOffset>1751330</wp:posOffset>
                </wp:positionH>
                <wp:positionV relativeFrom="paragraph">
                  <wp:posOffset>1381125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C1FD04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科创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经历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516EF" id="文本框 127" o:spid="_x0000_s1035" type="#_x0000_t202" style="position:absolute;left:0;text-align:left;margin-left:137.9pt;margin-top:108.75pt;width:147.95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" filled="f" stroked="f">
                <v:textbox style="mso-fit-shape-to-text:t">
                  <w:txbxContent>
                    <w:p w14:paraId="1FC1FD04" w14:textId="77777777" w:rsidR="00B56F9E" w:rsidRDefault="00000000">
                      <w:pPr>
                        <w:pStyle w:val="a3"/>
                        <w:spacing w:before="0" w:beforeAutospacing="0" w:after="0" w:afterAutospacing="0" w:line="240" w:lineRule="exact"/>
                      </w:pPr>
                      <w:proofErr w:type="gramStart"/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科创</w:t>
                      </w: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经历</w:t>
                      </w:r>
                      <w:proofErr w:type="gramEnd"/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33149" wp14:editId="509439D8">
                <wp:simplePos x="0" y="0"/>
                <wp:positionH relativeFrom="column">
                  <wp:posOffset>1598295</wp:posOffset>
                </wp:positionH>
                <wp:positionV relativeFrom="paragraph">
                  <wp:posOffset>1363980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3AF8E" id="任意多边形 41" o:spid="_x0000_s1026" style="position:absolute;left:0;text-align:left;margin-left:125.85pt;margin-top:107.4pt;width:370.55pt;height:20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70C87" wp14:editId="617BE31E">
                <wp:simplePos x="0" y="0"/>
                <wp:positionH relativeFrom="column">
                  <wp:posOffset>3484880</wp:posOffset>
                </wp:positionH>
                <wp:positionV relativeFrom="paragraph">
                  <wp:posOffset>1364615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E6925A" id="平行四边形 42" o:spid="_x0000_s1026" type="#_x0000_t7" style="position:absolute;left:0;text-align:left;margin-left:274.4pt;margin-top:107.45pt;width:17.9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55B95" wp14:editId="68C4D2F5">
                <wp:simplePos x="0" y="0"/>
                <wp:positionH relativeFrom="column">
                  <wp:posOffset>1451610</wp:posOffset>
                </wp:positionH>
                <wp:positionV relativeFrom="paragraph">
                  <wp:posOffset>1364615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CA063" id="平行四边形 44" o:spid="_x0000_s1026" type="#_x0000_t7" style="position:absolute;left:0;text-align:left;margin-left:114.3pt;margin-top:107.45pt;width:17.9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B6A46C" wp14:editId="61DDF1C5">
                <wp:simplePos x="0" y="0"/>
                <wp:positionH relativeFrom="column">
                  <wp:posOffset>-932815</wp:posOffset>
                </wp:positionH>
                <wp:positionV relativeFrom="paragraph">
                  <wp:posOffset>5731510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6D0D9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外语证书：英语CET6、CET4</w:t>
                            </w:r>
                          </w:p>
                          <w:p w14:paraId="1036E66F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普通话证书：普通话二级甲等证书</w:t>
                            </w:r>
                          </w:p>
                          <w:p w14:paraId="2532DC62" w14:textId="37B41CFC" w:rsidR="00B56F9E" w:rsidRDefault="00B56F9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6A46C" id="矩形 22" o:spid="_x0000_s1036" style="position:absolute;left:0;text-align:left;margin-left:-73.45pt;margin-top:451.3pt;width:149.55pt;height:6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" filled="f" stroked="f">
                <v:textbox style="mso-fit-shape-to-text:t">
                  <w:txbxContent>
                    <w:p w14:paraId="5376D0D9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外语证书：英语CET6、CET4</w:t>
                      </w:r>
                    </w:p>
                    <w:p w14:paraId="1036E66F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普通话证书：普通话二级甲等证书</w:t>
                      </w:r>
                    </w:p>
                    <w:p w14:paraId="2532DC62" w14:textId="37B41CFC" w:rsidR="00B56F9E" w:rsidRDefault="00B56F9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CC3D58" wp14:editId="1A90FA92">
                <wp:simplePos x="0" y="0"/>
                <wp:positionH relativeFrom="column">
                  <wp:posOffset>-937895</wp:posOffset>
                </wp:positionH>
                <wp:positionV relativeFrom="paragraph">
                  <wp:posOffset>7598410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FCEA7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良好的公共关系意识，善于沟通，活动策划和组织协调能力。</w:t>
                            </w:r>
                          </w:p>
                          <w:p w14:paraId="6997D287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良好的心态和责任感，吃苦耐劳，擅于管理，勇于面对挑战。</w:t>
                            </w:r>
                          </w:p>
                          <w:p w14:paraId="00747A9C" w14:textId="77777777" w:rsidR="00B56F9E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C3D58" id="矩形 23" o:spid="_x0000_s1037" style="position:absolute;left:0;text-align:left;margin-left:-73.85pt;margin-top:598.3pt;width:142.85pt;height:11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" filled="f" stroked="f">
                <v:textbox style="mso-fit-shape-to-text:t">
                  <w:txbxContent>
                    <w:p w14:paraId="6EAFCEA7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良好的公共关系意识，善于沟通，活动策划和组织协调能力。</w:t>
                      </w:r>
                    </w:p>
                    <w:p w14:paraId="6997D287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良好的心态和责任感，吃苦耐劳，擅于管理，勇于面对挑战。</w:t>
                      </w:r>
                    </w:p>
                    <w:p w14:paraId="00747A9C" w14:textId="77777777" w:rsidR="00B56F9E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CF3A1" wp14:editId="46E96B03">
                <wp:simplePos x="0" y="0"/>
                <wp:positionH relativeFrom="column">
                  <wp:posOffset>-958850</wp:posOffset>
                </wp:positionH>
                <wp:positionV relativeFrom="paragraph">
                  <wp:posOffset>7049135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052BB4" id="矩形 9" o:spid="_x0000_s1026" style="position:absolute;left:0;text-align:left;margin-left:-75.5pt;margin-top:555.05pt;width:171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" fillcolor="#2192bc" stroked="f" strokeweight="4.5pt">
                <v:shadow on="t" type="perspective" color="black" opacity="39321f" offset="-.9945mm,.36197mm" matrix="68157f,,,68157f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09C78" wp14:editId="03BB1FDF">
                <wp:simplePos x="0" y="0"/>
                <wp:positionH relativeFrom="column">
                  <wp:posOffset>1030605</wp:posOffset>
                </wp:positionH>
                <wp:positionV relativeFrom="paragraph">
                  <wp:posOffset>6936105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EC113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2" o:spid="_x0000_s1026" type="#_x0000_t5" style="position:absolute;left:0;text-align:left;margin-left:81.15pt;margin-top:546.15pt;width:15pt;height: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" adj="0" fillcolor="#114f65" stroked="f" strokeweight="1pt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2BDBF" wp14:editId="3CC24FF4">
                <wp:simplePos x="0" y="0"/>
                <wp:positionH relativeFrom="column">
                  <wp:posOffset>-958850</wp:posOffset>
                </wp:positionH>
                <wp:positionV relativeFrom="paragraph">
                  <wp:posOffset>6949440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A2F1DE" w14:textId="77777777" w:rsidR="00B56F9E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A2BDBF" id="矩形 15" o:spid="_x0000_s1038" style="position:absolute;left:0;text-align:left;margin-left:-75.5pt;margin-top:547.2pt;width:135.9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" filled="f" stroked="f" strokeweight="4.5pt">
                <v:textbox>
                  <w:txbxContent>
                    <w:p w14:paraId="31A2F1DE" w14:textId="77777777" w:rsidR="00B56F9E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F17D1" wp14:editId="66C18FFB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y;margin-left:123.85pt;margin-top:-3.55pt;height:20.4pt;width:370.55pt;z-index:251677696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9qjp090AAAAJAQAADwAAAAAAAAABACAAAAAiAAAAZHJzL2Rvd25yZXYueG1sUEsBAhQAFAAA&#10;AAgAh07iQLSi46+WBAAAwBAAAA4AAAAAAAAAAQAgAAAALAEAAGRycy9lMm9Eb2MueG1sUEsFBgAA&#10;AAAGAAYAWQEAADQ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D6EF8" wp14:editId="4056F15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272.4pt;margin-top:-3.5pt;height:20.4pt;width:17.9pt;z-index:251678720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yRBatsAAAAJAQAADwAAAAAAAAABACAAAAAi&#10;AAAAZHJzL2Rvd25yZXYueG1sUEsBAhQAFAAAAAgAh07iQGzAKMJ5AgAA1AQAAA4AAAAAAAAAAQAg&#10;AAAAKgEAAGRycy9lMm9Eb2MueG1sUEsFBgAAAAAGAAYAWQEAABU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4865E" wp14:editId="2B53AB1A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C0DE47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865E" id="文本框 24" o:spid="_x0000_s1039" type="#_x0000_t202" style="position:absolute;left:0;text-align:left;margin-left:133.4pt;margin-top:-3.7pt;width:147.95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" filled="f" stroked="f">
                <v:textbox style="mso-fit-shape-to-text:t">
                  <w:txbxContent>
                    <w:p w14:paraId="65C0DE47" w14:textId="77777777" w:rsidR="00B56F9E" w:rsidRDefault="0000000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7CDF3" wp14:editId="4904C462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112.3pt;margin-top:-3.5pt;height:20.4pt;width:17.9pt;z-index:251680768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A0VfjZAAAACQEAAA8A&#10;AAAAAAAAAQAgAAAAIgAAAGRycy9kb3ducmV2LnhtbFBLAQIUABQAAAAIAIdO4kBKe/SjiAIAAPwE&#10;AAAOAAAAAAAAAAEAIAAAACgBAABkcnMvZTJvRG9jLnhtbFBLBQYAAAAABgAGAFkBAAAi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ECD06" wp14:editId="223C4ED3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0AE76E" w14:textId="77777777" w:rsidR="00B56F9E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2018.09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—2022.6    华侨大学        环境工程专业         本科学历</w:t>
                            </w:r>
                          </w:p>
                          <w:p w14:paraId="065D5B2E" w14:textId="77777777" w:rsidR="00B56F9E" w:rsidRDefault="00000000">
                            <w:pPr>
                              <w:pStyle w:val="1"/>
                              <w:spacing w:line="360" w:lineRule="exact"/>
                              <w:ind w:firstLineChars="0" w:firstLine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595959"/>
                                <w:sz w:val="18"/>
                              </w:rPr>
                              <w:t>主修课程：水污染控制工程、大气污染控制工程、固体废物污染控制工程、环境监测、环境影响评价、环境工程经济分析、环境工程项目管理、环境工程设计基础等。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CD06" id="矩形 24" o:spid="_x0000_s1040" style="position:absolute;left:0;text-align:left;margin-left:111.3pt;margin-top:31pt;width:382.5pt;height:9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" filled="f" stroked="f">
                <v:textbox style="mso-fit-shape-to-text:t">
                  <w:txbxContent>
                    <w:p w14:paraId="5D0AE76E" w14:textId="77777777" w:rsidR="00B56F9E" w:rsidRDefault="0000000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2018.09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—2022.6    华侨大学        环境工程专业         本科学历</w:t>
                      </w:r>
                    </w:p>
                    <w:p w14:paraId="065D5B2E" w14:textId="77777777" w:rsidR="00B56F9E" w:rsidRDefault="00000000">
                      <w:pPr>
                        <w:pStyle w:val="1"/>
                        <w:spacing w:line="360" w:lineRule="exact"/>
                        <w:ind w:firstLineChars="0" w:firstLine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/>
                          <w:color w:val="595959"/>
                          <w:sz w:val="18"/>
                        </w:rPr>
                        <w:t>主修课程：水污染控制工程、大气污染控制工程、固体废物污染控制工程、环境监测、环境影响评价、环境工程经济分析、环境工程项目管理、环境工程设计基础等。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8C0DA" wp14:editId="2AFB60FC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8A86059" w14:textId="77777777" w:rsidR="00B56F9E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A8C0DA" id="矩形 2" o:spid="_x0000_s1041" style="position:absolute;left:0;text-align:left;margin-left:-75.5pt;margin-top:245.35pt;width:171.7pt;height: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14:paraId="28A86059" w14:textId="77777777" w:rsidR="00B56F9E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07869" wp14:editId="2A84D74A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76D831" id="矩形 8" o:spid="_x0000_s1026" style="position:absolute;left:0;text-align:left;margin-left:-75.5pt;margin-top:404.9pt;width:171.7pt;height:2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" fillcolor="#2192bc" stroked="f" strokeweight="4.5pt">
                <v:shadow on="t" type="perspective" color="black" opacity="39321f" offset="-.9945mm,.36197mm" matrix="68157f,,,68157f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DD64F" wp14:editId="53A379A0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81.15pt;margin-top:236.45pt;height:8.9pt;width:15pt;z-index:251671552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/ksiS2gAAAAsB&#10;AAAPAAAAAAAAAAEAIAAAACIAAABkcnMvZG93bnJldi54bWxQSwECFAAUAAAACACHTuJAqbUB2xkC&#10;AAAKBAAADgAAAAAAAAABACAAAAApAQAAZHJzL2Uyb0RvYy54bWxQSwUGAAAAAAYABgBZAQAAtAUA&#10;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DE2AA" wp14:editId="156D710C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81.15pt;margin-top:396pt;height:8.9pt;width:15pt;z-index:251672576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LRXZdoAAAAL&#10;AQAADwAAAAAAAAABACAAAAAiAAAAZHJzL2Rvd25yZXYueG1sUEsBAhQAFAAAAAgAh07iQA1ckVYa&#10;AgAACgQAAA4AAAAAAAAAAQAgAAAAKQEAAGRycy9lMm9Eb2MueG1sUEsFBgAAAAAGAAYAWQEAALUF&#10;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6924F" wp14:editId="057795FA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A38628" w14:textId="77777777" w:rsidR="00B56F9E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96924F" id="矩形 13" o:spid="_x0000_s1042" style="position:absolute;left:0;text-align:left;margin-left:-75.5pt;margin-top:236.85pt;width:125.25pt;height:3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" filled="f" stroked="f" strokeweight="4.5pt">
                <v:textbox>
                  <w:txbxContent>
                    <w:p w14:paraId="17A38628" w14:textId="77777777" w:rsidR="00B56F9E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150EA" wp14:editId="2E4A0A95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E8D81D" w14:textId="77777777" w:rsidR="00B56F9E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7C150EA" id="矩形 14" o:spid="_x0000_s1043" style="position:absolute;left:0;text-align:left;margin-left:-75.5pt;margin-top:397.3pt;width:130.55pt;height:4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" filled="f" stroked="f" strokeweight="4.5pt">
                <v:textbox>
                  <w:txbxContent>
                    <w:p w14:paraId="7DE8D81D" w14:textId="77777777" w:rsidR="00B56F9E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6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兰亭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 w16cid:durableId="131028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A493F"/>
    <w:rsid w:val="00127990"/>
    <w:rsid w:val="004009BF"/>
    <w:rsid w:val="007669CA"/>
    <w:rsid w:val="00843008"/>
    <w:rsid w:val="008B11F0"/>
    <w:rsid w:val="00AC4DE9"/>
    <w:rsid w:val="00B56F9E"/>
    <w:rsid w:val="00E2607B"/>
    <w:rsid w:val="00EC5270"/>
    <w:rsid w:val="01EB4402"/>
    <w:rsid w:val="0FEF7827"/>
    <w:rsid w:val="1BBE7B5B"/>
    <w:rsid w:val="1E7A5EEA"/>
    <w:rsid w:val="20411F76"/>
    <w:rsid w:val="2F712A5F"/>
    <w:rsid w:val="30C66D67"/>
    <w:rsid w:val="345242BD"/>
    <w:rsid w:val="375A493F"/>
    <w:rsid w:val="383A3E2B"/>
    <w:rsid w:val="3EBA513C"/>
    <w:rsid w:val="446B4C28"/>
    <w:rsid w:val="4D452BC0"/>
    <w:rsid w:val="4EF047C0"/>
    <w:rsid w:val="57B1252A"/>
    <w:rsid w:val="5AC017F3"/>
    <w:rsid w:val="5C0955DE"/>
    <w:rsid w:val="68CF4B06"/>
    <w:rsid w:val="6CF449AD"/>
    <w:rsid w:val="768E10AC"/>
    <w:rsid w:val="7A163883"/>
    <w:rsid w:val="7F6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B4B59C"/>
  <w15:docId w15:val="{A32FC761-9D73-4669-9C3C-F24C92B0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16</TotalTime>
  <Pages>1</Pages>
  <Words>6</Words>
  <Characters>39</Characters>
  <Application>Microsoft Office Word</Application>
  <DocSecurity>0</DocSecurity>
  <Lines>1</Lines>
  <Paragraphs>1</Paragraphs>
  <ScaleCrop>false</ScaleCrop>
  <Company>CHINA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师倩 龙</cp:lastModifiedBy>
  <cp:revision>6</cp:revision>
  <dcterms:created xsi:type="dcterms:W3CDTF">2016-03-10T05:15:00Z</dcterms:created>
  <dcterms:modified xsi:type="dcterms:W3CDTF">2023-09-08T10:40:00Z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BAAA1D288C2A4F2F92F6F6B3D727481A</vt:lpwstr>
  </property>
</Properties>
</file>